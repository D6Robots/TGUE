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65" w:rsidRDefault="00053E9F">
      <w:r>
        <w:t>User Stories:</w:t>
      </w:r>
    </w:p>
    <w:p w:rsidR="00053E9F" w:rsidRDefault="00053E9F"/>
    <w:p w:rsidR="00053E9F" w:rsidRDefault="00053E9F" w:rsidP="00053E9F">
      <w:pPr>
        <w:pStyle w:val="ListParagraph"/>
        <w:numPr>
          <w:ilvl w:val="0"/>
          <w:numId w:val="1"/>
        </w:numPr>
      </w:pPr>
      <w:r>
        <w:t>As a player, I want to be challenged by the game, so I can have fun.</w:t>
      </w:r>
    </w:p>
    <w:p w:rsidR="00053E9F" w:rsidRDefault="00053E9F" w:rsidP="00053E9F">
      <w:pPr>
        <w:pStyle w:val="ListParagraph"/>
        <w:numPr>
          <w:ilvl w:val="0"/>
          <w:numId w:val="1"/>
        </w:numPr>
      </w:pPr>
      <w:r>
        <w:t>As a person who likes story, I want good writing, so I can be immersed.</w:t>
      </w:r>
    </w:p>
    <w:p w:rsidR="00053E9F" w:rsidRDefault="00053E9F" w:rsidP="00053E9F">
      <w:pPr>
        <w:pStyle w:val="ListParagraph"/>
        <w:numPr>
          <w:ilvl w:val="0"/>
          <w:numId w:val="1"/>
        </w:numPr>
      </w:pPr>
      <w:r>
        <w:t xml:space="preserve">As a Modder, I want to be able to change aspects of game, so </w:t>
      </w:r>
      <w:r w:rsidR="00F329CF">
        <w:t>I can mod.</w:t>
      </w:r>
    </w:p>
    <w:p w:rsidR="00F329CF" w:rsidRDefault="00F329CF" w:rsidP="00053E9F">
      <w:pPr>
        <w:pStyle w:val="ListParagraph"/>
        <w:numPr>
          <w:ilvl w:val="0"/>
          <w:numId w:val="1"/>
        </w:numPr>
      </w:pPr>
      <w:r>
        <w:t>As a looter, I want</w:t>
      </w:r>
      <w:r w:rsidR="00D83949">
        <w:t xml:space="preserve"> a lot</w:t>
      </w:r>
      <w:r>
        <w:t xml:space="preserve"> loot</w:t>
      </w:r>
      <w:r w:rsidR="00D83949">
        <w:t xml:space="preserve"> and differing types</w:t>
      </w:r>
      <w:r>
        <w:t>, so I can gain money.</w:t>
      </w:r>
    </w:p>
    <w:p w:rsidR="00F329CF" w:rsidRDefault="00F329CF" w:rsidP="00053E9F">
      <w:pPr>
        <w:pStyle w:val="ListParagraph"/>
        <w:numPr>
          <w:ilvl w:val="0"/>
          <w:numId w:val="1"/>
        </w:numPr>
      </w:pPr>
      <w:r>
        <w:t>As a brawler, I want weapons, so I can kill.</w:t>
      </w:r>
    </w:p>
    <w:p w:rsidR="00F329CF" w:rsidRDefault="00F329CF" w:rsidP="00053E9F">
      <w:pPr>
        <w:pStyle w:val="ListParagraph"/>
        <w:numPr>
          <w:ilvl w:val="0"/>
          <w:numId w:val="1"/>
        </w:numPr>
      </w:pPr>
      <w:r>
        <w:t>As a geographer, I want maps, so I can explore.</w:t>
      </w:r>
    </w:p>
    <w:p w:rsidR="00F329CF" w:rsidRDefault="00F329CF" w:rsidP="00053E9F">
      <w:pPr>
        <w:pStyle w:val="ListParagraph"/>
        <w:numPr>
          <w:ilvl w:val="0"/>
          <w:numId w:val="1"/>
        </w:numPr>
      </w:pPr>
      <w:r>
        <w:t>As a student, I want something that relates to my experience, so I can laugh.</w:t>
      </w:r>
    </w:p>
    <w:p w:rsidR="00F329CF" w:rsidRDefault="00F329CF" w:rsidP="00F329CF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 w:rsidRPr="00F329CF">
        <w:t>completionist</w:t>
      </w:r>
      <w:proofErr w:type="spellEnd"/>
      <w:r>
        <w:t>, I want to be able to win the game, so I can complete the game.</w:t>
      </w:r>
    </w:p>
    <w:p w:rsidR="00F329CF" w:rsidRDefault="00D83949" w:rsidP="00F329CF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>
        <w:t>speedrunner</w:t>
      </w:r>
      <w:proofErr w:type="spellEnd"/>
      <w:r>
        <w:t>, I want to be able complete game efficiently, so I can have a fast time.</w:t>
      </w:r>
    </w:p>
    <w:p w:rsidR="00D83949" w:rsidRDefault="00D83949" w:rsidP="00F329CF">
      <w:pPr>
        <w:pStyle w:val="ListParagraph"/>
        <w:numPr>
          <w:ilvl w:val="0"/>
          <w:numId w:val="1"/>
        </w:numPr>
      </w:pPr>
      <w:r>
        <w:t>As a gamer, I want cool pickups, so I can have different experience each time through.</w:t>
      </w:r>
    </w:p>
    <w:p w:rsidR="00D83949" w:rsidRDefault="00D83949" w:rsidP="00F329CF">
      <w:pPr>
        <w:pStyle w:val="ListParagraph"/>
        <w:numPr>
          <w:ilvl w:val="0"/>
          <w:numId w:val="1"/>
        </w:numPr>
      </w:pPr>
      <w:r>
        <w:t>As a gamer, I want the game to track the entities health, so I can choose which en</w:t>
      </w:r>
      <w:r w:rsidR="00526290">
        <w:t>emy to focus</w:t>
      </w:r>
    </w:p>
    <w:p w:rsidR="00526290" w:rsidRDefault="00526290" w:rsidP="00526290">
      <w:pPr>
        <w:ind w:left="360"/>
      </w:pPr>
      <w:bookmarkStart w:id="0" w:name="_GoBack"/>
      <w:bookmarkEnd w:id="0"/>
    </w:p>
    <w:p w:rsidR="00D83949" w:rsidRDefault="00D83949" w:rsidP="00D83949">
      <w:pPr>
        <w:pStyle w:val="ListParagraph"/>
      </w:pPr>
    </w:p>
    <w:sectPr w:rsidR="00D8394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3C6"/>
    <w:multiLevelType w:val="hybridMultilevel"/>
    <w:tmpl w:val="446E9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9F"/>
    <w:rsid w:val="00053E9F"/>
    <w:rsid w:val="00526290"/>
    <w:rsid w:val="007F3ECA"/>
    <w:rsid w:val="00D83949"/>
    <w:rsid w:val="00E441A0"/>
    <w:rsid w:val="00F25565"/>
    <w:rsid w:val="00F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D9F3B-6482-4682-966B-14E5A964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C2841BFF.dotm</Template>
  <TotalTime>29</TotalTime>
  <Pages>1</Pages>
  <Words>184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Kavanagh</dc:creator>
  <cp:keywords/>
  <dc:description/>
  <cp:lastModifiedBy>James Kavanagh</cp:lastModifiedBy>
  <cp:revision>2</cp:revision>
  <dcterms:created xsi:type="dcterms:W3CDTF">2017-01-25T11:54:00Z</dcterms:created>
  <dcterms:modified xsi:type="dcterms:W3CDTF">2017-01-25T12:24:00Z</dcterms:modified>
</cp:coreProperties>
</file>