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D5" w:rsidRDefault="00DA5EAD">
      <w:pPr>
        <w:rPr>
          <w:sz w:val="22"/>
        </w:rPr>
      </w:pPr>
      <w:r w:rsidRPr="00017FE9">
        <w:rPr>
          <w:sz w:val="22"/>
        </w:rPr>
        <w:t xml:space="preserve">Nice features </w:t>
      </w:r>
    </w:p>
    <w:p w:rsidR="00017FE9" w:rsidRPr="00017FE9" w:rsidRDefault="00017FE9">
      <w:pPr>
        <w:rPr>
          <w:sz w:val="22"/>
        </w:rPr>
      </w:pPr>
    </w:p>
    <w:p w:rsidR="00DA5EAD" w:rsidRDefault="00005267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Extra </w:t>
      </w:r>
      <w:r w:rsidR="00017FE9">
        <w:rPr>
          <w:sz w:val="22"/>
        </w:rPr>
        <w:t xml:space="preserve">levels </w:t>
      </w:r>
    </w:p>
    <w:p w:rsid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Timer </w:t>
      </w:r>
    </w:p>
    <w:p w:rsid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Sound </w:t>
      </w:r>
    </w:p>
    <w:p w:rsid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Visual </w:t>
      </w:r>
    </w:p>
    <w:p w:rsid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Variety of power ups </w:t>
      </w:r>
    </w:p>
    <w:p w:rsid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Points </w:t>
      </w:r>
    </w:p>
    <w:p w:rsidR="00017FE9" w:rsidRPr="00017FE9" w:rsidRDefault="00017FE9" w:rsidP="00DA5EAD">
      <w:pPr>
        <w:pStyle w:val="ListParagraph"/>
        <w:numPr>
          <w:ilvl w:val="0"/>
          <w:numId w:val="1"/>
        </w:numPr>
        <w:rPr>
          <w:sz w:val="22"/>
        </w:rPr>
      </w:pPr>
      <w:bookmarkStart w:id="0" w:name="_GoBack"/>
      <w:bookmarkEnd w:id="0"/>
    </w:p>
    <w:p w:rsidR="00DA5EAD" w:rsidRPr="00DA5EAD" w:rsidRDefault="00DA5EAD">
      <w:pPr>
        <w:rPr>
          <w:b/>
          <w:sz w:val="22"/>
          <w:u w:val="single"/>
        </w:rPr>
      </w:pPr>
    </w:p>
    <w:sectPr w:rsidR="00DA5EAD" w:rsidRPr="00DA5EA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E46A8"/>
    <w:multiLevelType w:val="hybridMultilevel"/>
    <w:tmpl w:val="CA385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D"/>
    <w:rsid w:val="00005267"/>
    <w:rsid w:val="00017FE9"/>
    <w:rsid w:val="0047020E"/>
    <w:rsid w:val="00745CD5"/>
    <w:rsid w:val="00DA5EAD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26BC4-CD6B-49B5-A592-42DA8CB2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DA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E2529B.dotm</Template>
  <TotalTime>53</TotalTime>
  <Pages>1</Pages>
  <Words>19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Mattu</dc:creator>
  <cp:keywords/>
  <dc:description/>
  <cp:lastModifiedBy>Sharon Mattu</cp:lastModifiedBy>
  <cp:revision>2</cp:revision>
  <dcterms:created xsi:type="dcterms:W3CDTF">2017-01-30T09:30:00Z</dcterms:created>
  <dcterms:modified xsi:type="dcterms:W3CDTF">2017-01-30T10:23:00Z</dcterms:modified>
</cp:coreProperties>
</file>