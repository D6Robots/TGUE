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BF" w:rsidRDefault="00AA2BBF"/>
    <w:p w:rsidR="00F25565" w:rsidRDefault="00AA2BBF">
      <w:r>
        <w:t>Features: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 xml:space="preserve">Combat : database of weapons, health, </w:t>
      </w:r>
      <w:proofErr w:type="spellStart"/>
      <w:r>
        <w:t>etc</w:t>
      </w:r>
      <w:proofErr w:type="spellEnd"/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 xml:space="preserve">Pickups : power ups, objects, 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>changes mechanics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proofErr w:type="spellStart"/>
      <w:r>
        <w:t>Switchs</w:t>
      </w:r>
      <w:proofErr w:type="spellEnd"/>
      <w:r>
        <w:t>: for doors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>Enemies: follows user, attacks user, different types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>Puzzles: simple and hard and humour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 xml:space="preserve">Writing: simple story, funny, </w:t>
      </w:r>
      <w:proofErr w:type="spellStart"/>
      <w:r>
        <w:t>uni</w:t>
      </w:r>
      <w:proofErr w:type="spellEnd"/>
      <w:r>
        <w:t xml:space="preserve"> related</w:t>
      </w:r>
    </w:p>
    <w:p w:rsidR="00F45210" w:rsidRDefault="00F45210" w:rsidP="00AA2BBF">
      <w:pPr>
        <w:pStyle w:val="ListParagraph"/>
        <w:numPr>
          <w:ilvl w:val="0"/>
          <w:numId w:val="1"/>
        </w:numPr>
      </w:pPr>
      <w:r>
        <w:t>Loot table</w:t>
      </w:r>
    </w:p>
    <w:p w:rsidR="00F45210" w:rsidRDefault="00D96C61" w:rsidP="00AA2BBF">
      <w:pPr>
        <w:pStyle w:val="ListParagraph"/>
        <w:numPr>
          <w:ilvl w:val="0"/>
          <w:numId w:val="1"/>
        </w:numPr>
      </w:pPr>
      <w:r>
        <w:t>AI</w:t>
      </w:r>
    </w:p>
    <w:p w:rsidR="00AA2BBF" w:rsidRDefault="00AA2BBF" w:rsidP="00AA2BBF">
      <w:pPr>
        <w:pStyle w:val="ListParagraph"/>
        <w:numPr>
          <w:ilvl w:val="0"/>
          <w:numId w:val="1"/>
        </w:numPr>
      </w:pPr>
      <w:r>
        <w:t>Rooms</w:t>
      </w:r>
    </w:p>
    <w:p w:rsidR="00AA2BBF" w:rsidRDefault="00AA2BBF" w:rsidP="00AA2BBF">
      <w:pPr>
        <w:pStyle w:val="ListParagraph"/>
      </w:pPr>
    </w:p>
    <w:p w:rsidR="00AA2BBF" w:rsidRDefault="00AA2BBF" w:rsidP="00AA2BBF">
      <w:pPr>
        <w:pStyle w:val="ListParagraph"/>
      </w:pPr>
    </w:p>
    <w:p w:rsidR="00AA2BBF" w:rsidRDefault="00AA2BBF" w:rsidP="00AA2BBF">
      <w:pPr>
        <w:pStyle w:val="ListParagraph"/>
      </w:pPr>
    </w:p>
    <w:p w:rsidR="00AA2BBF" w:rsidRDefault="00AA2BBF" w:rsidP="00AA2BBF">
      <w:pPr>
        <w:pStyle w:val="ListParagraph"/>
      </w:pPr>
    </w:p>
    <w:p w:rsidR="00AA2BBF" w:rsidRDefault="00AA2BBF">
      <w:r>
        <w:t>Group tasks:</w:t>
      </w:r>
    </w:p>
    <w:p w:rsidR="00AA2BBF" w:rsidRDefault="00AA2BBF" w:rsidP="00AA2BBF">
      <w:pPr>
        <w:pStyle w:val="ListParagraph"/>
        <w:numPr>
          <w:ilvl w:val="0"/>
          <w:numId w:val="2"/>
        </w:numPr>
      </w:pPr>
      <w:r>
        <w:t>Level-design</w:t>
      </w:r>
    </w:p>
    <w:p w:rsidR="00AA2BBF" w:rsidRDefault="00AA2BBF" w:rsidP="00AA2BBF">
      <w:pPr>
        <w:pStyle w:val="ListParagraph"/>
        <w:numPr>
          <w:ilvl w:val="0"/>
          <w:numId w:val="2"/>
        </w:numPr>
      </w:pPr>
      <w:r>
        <w:t>Writing</w:t>
      </w:r>
    </w:p>
    <w:p w:rsidR="00F45210" w:rsidRDefault="00F45210" w:rsidP="00D96C61">
      <w:pPr>
        <w:pStyle w:val="ListParagraph"/>
      </w:pPr>
      <w:bookmarkStart w:id="0" w:name="_GoBack"/>
      <w:bookmarkEnd w:id="0"/>
    </w:p>
    <w:p w:rsidR="00F45210" w:rsidRDefault="00F45210" w:rsidP="00F45210">
      <w:pPr>
        <w:ind w:left="360"/>
      </w:pPr>
    </w:p>
    <w:sectPr w:rsidR="00F4521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E2D06"/>
    <w:multiLevelType w:val="hybridMultilevel"/>
    <w:tmpl w:val="D654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39CA"/>
    <w:multiLevelType w:val="hybridMultilevel"/>
    <w:tmpl w:val="9666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BF"/>
    <w:rsid w:val="00033DB4"/>
    <w:rsid w:val="007F3ECA"/>
    <w:rsid w:val="00AA2BBF"/>
    <w:rsid w:val="00D96C61"/>
    <w:rsid w:val="00E441A0"/>
    <w:rsid w:val="00F25565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994A-DFF6-4E06-AA1A-982071F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AA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C2841BFF.dotm</Template>
  <TotalTime>25</TotalTime>
  <Pages>1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Kavanagh</dc:creator>
  <cp:keywords/>
  <dc:description/>
  <cp:lastModifiedBy>James Kavanagh</cp:lastModifiedBy>
  <cp:revision>1</cp:revision>
  <dcterms:created xsi:type="dcterms:W3CDTF">2017-01-25T11:30:00Z</dcterms:created>
  <dcterms:modified xsi:type="dcterms:W3CDTF">2017-01-25T12:24:00Z</dcterms:modified>
</cp:coreProperties>
</file>