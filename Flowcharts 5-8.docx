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CB" w:rsidRDefault="00385CCB" w:rsidP="00EF5557">
      <w:bookmarkStart w:id="0" w:name="_GoBack"/>
      <w:bookmarkEnd w:id="0"/>
    </w:p>
    <w:p w:rsidR="00385CCB" w:rsidRDefault="00385CCB" w:rsidP="00385CCB"/>
    <w:p w:rsidR="00385CCB" w:rsidRDefault="00385CCB" w:rsidP="00385CCB"/>
    <w:p w:rsidR="00385CCB" w:rsidRDefault="00385CCB" w:rsidP="00385CCB"/>
    <w:p w:rsidR="00AB09B8" w:rsidRDefault="00CA33D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B8A30" wp14:editId="543128C8">
                <wp:simplePos x="0" y="0"/>
                <wp:positionH relativeFrom="margin">
                  <wp:posOffset>1457324</wp:posOffset>
                </wp:positionH>
                <wp:positionV relativeFrom="paragraph">
                  <wp:posOffset>2187575</wp:posOffset>
                </wp:positionV>
                <wp:extent cx="554990" cy="266700"/>
                <wp:effectExtent l="38100" t="0" r="1651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FE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4.75pt;margin-top:172.25pt;width:43.7pt;height:2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23C66" wp14:editId="2FB3BF3E">
                <wp:simplePos x="0" y="0"/>
                <wp:positionH relativeFrom="margin">
                  <wp:align>left</wp:align>
                </wp:positionH>
                <wp:positionV relativeFrom="paragraph">
                  <wp:posOffset>2406650</wp:posOffset>
                </wp:positionV>
                <wp:extent cx="1457325" cy="5524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3D7" w:rsidRDefault="00CA33D7" w:rsidP="00CA33D7">
                            <w:r>
                              <w:t>As a looter, I want a lot loot and differing types, so I can gain money.</w:t>
                            </w:r>
                          </w:p>
                          <w:p w:rsidR="00CA33D7" w:rsidRDefault="00CA33D7" w:rsidP="00CA3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23C6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189.5pt;width:114.75pt;height:43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" fillcolor="white [3201]" stroked="f" strokeweight=".5pt">
                <v:textbox>
                  <w:txbxContent>
                    <w:p w:rsidR="00CA33D7" w:rsidRDefault="00CA33D7" w:rsidP="00CA33D7">
                      <w:r>
                        <w:t>As a looter, I want a lot loot and differing types, so I can gain money.</w:t>
                      </w:r>
                    </w:p>
                    <w:p w:rsidR="00CA33D7" w:rsidRDefault="00CA33D7" w:rsidP="00CA33D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2378075</wp:posOffset>
                </wp:positionV>
                <wp:extent cx="495300" cy="7048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F8B1" id="Straight Arrow Connector 14" o:spid="_x0000_s1026" type="#_x0000_t32" style="position:absolute;margin-left:128.25pt;margin-top:187.25pt;width:39pt;height:5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539E7" wp14:editId="14BB03D9">
                <wp:simplePos x="0" y="0"/>
                <wp:positionH relativeFrom="column">
                  <wp:posOffset>2038350</wp:posOffset>
                </wp:positionH>
                <wp:positionV relativeFrom="paragraph">
                  <wp:posOffset>3340100</wp:posOffset>
                </wp:positionV>
                <wp:extent cx="1514475" cy="590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E4" w:rsidRDefault="00C56EE4" w:rsidP="00C56EE4">
                            <w:r>
                              <w:t>As a Modder, I want to be able to change aspects of game, so I can mod.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39E7" id="Text Box 24" o:spid="_x0000_s1027" type="#_x0000_t202" style="position:absolute;margin-left:160.5pt;margin-top:263pt;width:119.25pt;height:4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" fillcolor="white [3201]" stroked="f" strokeweight=".5pt">
                <v:textbox>
                  <w:txbxContent>
                    <w:p w:rsidR="00C56EE4" w:rsidRDefault="00C56EE4" w:rsidP="00C56EE4">
                      <w:r>
                        <w:t>As a Modder, I want to be able to change aspects of game, so I can mod.</w:t>
                      </w:r>
                    </w:p>
                  </w:txbxContent>
                </v:textbox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3006725</wp:posOffset>
                </wp:positionV>
                <wp:extent cx="1514475" cy="409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D7B" w:rsidRDefault="00D27D7B" w:rsidP="00D27D7B">
                            <w:r>
                              <w:t>As a brawler, I want weapons, so I can kill.</w:t>
                            </w:r>
                          </w:p>
                          <w:p w:rsidR="00D27D7B" w:rsidRDefault="00D27D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80.5pt;margin-top:236.75pt;width:119.2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" fillcolor="white [3201]" stroked="f" strokeweight=".5pt">
                <v:textbox>
                  <w:txbxContent>
                    <w:p w:rsidR="00D27D7B" w:rsidRDefault="00D27D7B" w:rsidP="00D27D7B">
                      <w:r>
                        <w:t>As a brawler, I want weapons, so I can kill.</w:t>
                      </w:r>
                    </w:p>
                    <w:p w:rsidR="00D27D7B" w:rsidRDefault="00D27D7B"/>
                  </w:txbxContent>
                </v:textbox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18A37" wp14:editId="23203FBE">
                <wp:simplePos x="0" y="0"/>
                <wp:positionH relativeFrom="margin">
                  <wp:posOffset>2644140</wp:posOffset>
                </wp:positionH>
                <wp:positionV relativeFrom="paragraph">
                  <wp:posOffset>2511425</wp:posOffset>
                </wp:positionV>
                <wp:extent cx="45719" cy="7620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7273" id="Straight Arrow Connector 23" o:spid="_x0000_s1026" type="#_x0000_t32" style="position:absolute;margin-left:208.2pt;margin-top:197.75pt;width:3.6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2406650</wp:posOffset>
                </wp:positionV>
                <wp:extent cx="742950" cy="6096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EDFA" id="Straight Arrow Connector 10" o:spid="_x0000_s1026" type="#_x0000_t32" style="position:absolute;margin-left:218.25pt;margin-top:189.5pt;width:58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1149350</wp:posOffset>
                </wp:positionV>
                <wp:extent cx="14287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D7B" w:rsidRPr="00B577AA" w:rsidRDefault="00D27D7B">
                            <w:pPr>
                              <w:rPr>
                                <w:color w:val="7030A0"/>
                              </w:rPr>
                            </w:pPr>
                            <w:r w:rsidRPr="00B577AA">
                              <w:rPr>
                                <w:color w:val="7030A0"/>
                              </w:rPr>
                              <w:t>As a geographer, I want maps, so I can explore</w:t>
                            </w:r>
                            <w:r w:rsidR="00C56EE4">
                              <w:rPr>
                                <w:color w:val="7030A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15pt;margin-top:90.5pt;width:112.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" fillcolor="white [3201]" stroked="f" strokeweight=".5pt">
                <v:textbox>
                  <w:txbxContent>
                    <w:p w:rsidR="00D27D7B" w:rsidRPr="00B577AA" w:rsidRDefault="00D27D7B">
                      <w:pPr>
                        <w:rPr>
                          <w:color w:val="7030A0"/>
                        </w:rPr>
                      </w:pPr>
                      <w:r w:rsidRPr="00B577AA">
                        <w:rPr>
                          <w:color w:val="7030A0"/>
                        </w:rPr>
                        <w:t>As a geographer, I want maps, so I can explore</w:t>
                      </w:r>
                      <w:r w:rsidR="00C56EE4">
                        <w:rPr>
                          <w:color w:val="7030A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5E8E8" wp14:editId="3924D915">
                <wp:simplePos x="0" y="0"/>
                <wp:positionH relativeFrom="column">
                  <wp:posOffset>3971925</wp:posOffset>
                </wp:positionH>
                <wp:positionV relativeFrom="paragraph">
                  <wp:posOffset>2368550</wp:posOffset>
                </wp:positionV>
                <wp:extent cx="1514475" cy="6953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E4" w:rsidRDefault="00C56EE4" w:rsidP="00C56EE4">
                            <w:r>
                              <w:t>As a person who likes story, I want good writing, so I can be immersed.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E8E8" id="Text Box 22" o:spid="_x0000_s1030" type="#_x0000_t202" style="position:absolute;margin-left:312.75pt;margin-top:186.5pt;width:119.25pt;height:5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" fillcolor="white [3201]" stroked="f" strokeweight=".5pt">
                <v:textbox>
                  <w:txbxContent>
                    <w:p w:rsidR="00C56EE4" w:rsidRDefault="00C56EE4" w:rsidP="00C56EE4">
                      <w:r>
                        <w:t>As a person who likes story, I want good writing, so I can be immersed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A4DED" wp14:editId="6D3C5AE8">
                <wp:simplePos x="0" y="0"/>
                <wp:positionH relativeFrom="column">
                  <wp:posOffset>3028950</wp:posOffset>
                </wp:positionH>
                <wp:positionV relativeFrom="paragraph">
                  <wp:posOffset>2254250</wp:posOffset>
                </wp:positionV>
                <wp:extent cx="790575" cy="228600"/>
                <wp:effectExtent l="0" t="0" r="666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087E" id="Straight Arrow Connector 20" o:spid="_x0000_s1026" type="#_x0000_t32" style="position:absolute;margin-left:238.5pt;margin-top:177.5pt;width:62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5C881" wp14:editId="1849F9D9">
                <wp:simplePos x="0" y="0"/>
                <wp:positionH relativeFrom="column">
                  <wp:posOffset>4124325</wp:posOffset>
                </wp:positionH>
                <wp:positionV relativeFrom="paragraph">
                  <wp:posOffset>1720850</wp:posOffset>
                </wp:positionV>
                <wp:extent cx="1514475" cy="5429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EE4" w:rsidRDefault="00C56EE4" w:rsidP="00C56EE4">
                            <w:r>
                              <w:t>As a player, I want to be challenged by the game, so I can have fun.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C881" id="Text Box 18" o:spid="_x0000_s1031" type="#_x0000_t202" style="position:absolute;margin-left:324.75pt;margin-top:135.5pt;width:119.25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" fillcolor="white [3201]" stroked="f" strokeweight=".5pt">
                <v:textbox>
                  <w:txbxContent>
                    <w:p w:rsidR="00C56EE4" w:rsidRDefault="00C56EE4" w:rsidP="00C56EE4">
                      <w:r>
                        <w:t>As a player, I want to be challenged by the game, so I can have fun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56E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8231B" wp14:editId="1467AAD0">
                <wp:simplePos x="0" y="0"/>
                <wp:positionH relativeFrom="column">
                  <wp:posOffset>3152775</wp:posOffset>
                </wp:positionH>
                <wp:positionV relativeFrom="paragraph">
                  <wp:posOffset>1911350</wp:posOffset>
                </wp:positionV>
                <wp:extent cx="895350" cy="76200"/>
                <wp:effectExtent l="0" t="5715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6C7F" id="Straight Arrow Connector 19" o:spid="_x0000_s1026" type="#_x0000_t32" style="position:absolute;margin-left:248.25pt;margin-top:150.5pt;width:70.5pt;height: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27D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539750</wp:posOffset>
                </wp:positionV>
                <wp:extent cx="1533525" cy="7524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D7B" w:rsidRDefault="00D27D7B">
                            <w:r>
                              <w:t xml:space="preserve">As a </w:t>
                            </w:r>
                            <w:proofErr w:type="spellStart"/>
                            <w:r w:rsidRPr="00F329CF">
                              <w:t>completionist</w:t>
                            </w:r>
                            <w:proofErr w:type="spellEnd"/>
                            <w:r>
                              <w:t>, I want to be able to win the game, so I can complete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4.5pt;margin-top:42.5pt;width:120.75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" fillcolor="white [3201]" stroked="f" strokeweight=".5pt">
                <v:textbox>
                  <w:txbxContent>
                    <w:p w:rsidR="00D27D7B" w:rsidRDefault="00D27D7B">
                      <w:r>
                        <w:t xml:space="preserve">As a </w:t>
                      </w:r>
                      <w:proofErr w:type="spellStart"/>
                      <w:r w:rsidRPr="00F329CF">
                        <w:t>completionist</w:t>
                      </w:r>
                      <w:proofErr w:type="spellEnd"/>
                      <w:r>
                        <w:t>, I want to be able to win the game, so I can complete the game</w:t>
                      </w:r>
                    </w:p>
                  </w:txbxContent>
                </v:textbox>
              </v:shape>
            </w:pict>
          </mc:Fallback>
        </mc:AlternateContent>
      </w:r>
      <w:r w:rsidR="00D27D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1339850</wp:posOffset>
                </wp:positionV>
                <wp:extent cx="752475" cy="6286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C3AA" id="Straight Arrow Connector 16" o:spid="_x0000_s1026" type="#_x0000_t32" style="position:absolute;margin-left:103.5pt;margin-top:105.5pt;width:59.25pt;height:4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27D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3111500</wp:posOffset>
                </wp:positionV>
                <wp:extent cx="1428750" cy="742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D7B" w:rsidRDefault="00D27D7B" w:rsidP="00D27D7B">
                            <w:r>
                              <w:t>As a student, I want something that relates to my experience, so I can laugh.</w:t>
                            </w:r>
                          </w:p>
                          <w:p w:rsidR="00D27D7B" w:rsidRDefault="00D27D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49.5pt;margin-top:245pt;width:112.5pt;height:5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" fillcolor="white [3201]" stroked="f" strokeweight=".5pt">
                <v:textbox>
                  <w:txbxContent>
                    <w:p w:rsidR="00D27D7B" w:rsidRDefault="00D27D7B" w:rsidP="00D27D7B">
                      <w:r>
                        <w:t>As a student, I want something that relates to my experience, so I can laugh.</w:t>
                      </w:r>
                    </w:p>
                    <w:p w:rsidR="00D27D7B" w:rsidRDefault="00D27D7B"/>
                  </w:txbxContent>
                </v:textbox>
              </v:shape>
            </w:pict>
          </mc:Fallback>
        </mc:AlternateContent>
      </w:r>
      <w:r w:rsidR="00D27D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1311275</wp:posOffset>
                </wp:positionV>
                <wp:extent cx="962025" cy="46672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6D36D" id="Straight Arrow Connector 12" o:spid="_x0000_s1026" type="#_x0000_t32" style="position:absolute;margin-left:238.5pt;margin-top:103.25pt;width:75.75pt;height:3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27D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1682750</wp:posOffset>
                </wp:positionV>
                <wp:extent cx="1200150" cy="838200"/>
                <wp:effectExtent l="19050" t="0" r="38100" b="3810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CB" w:rsidRDefault="00D8759C" w:rsidP="00385CCB">
                            <w:pPr>
                              <w:jc w:val="center"/>
                            </w:pPr>
                            <w:r>
                              <w:t>Dungeon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" o:spid="_x0000_s1034" style="position:absolute;margin-left:154.5pt;margin-top:132.5pt;width:94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30377,507907;60008,492443;192469,677138;161687,684530;457779,758455;439222,724694;800850,674266;793433,711306;948146,445371;1038463,583830;1161201,297910;1120973,349832;1064689,105279;1066800,129805;807823,76680;828437,45403;615105,91581;625078,64611;388938,100739;425053,126894;114653,306350;108347,278818" o:connectangles="0,0,0,0,0,0,0,0,0,0,0,0,0,0,0,0,0,0,0,0,0,0" textboxrect="0,0,43200,43200"/>
                <v:textbox>
                  <w:txbxContent>
                    <w:p w:rsidR="00385CCB" w:rsidRDefault="00D8759C" w:rsidP="00385CCB">
                      <w:pPr>
                        <w:jc w:val="center"/>
                      </w:pPr>
                      <w:r>
                        <w:t>Dungeon Crawler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09B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453C6"/>
    <w:multiLevelType w:val="hybridMultilevel"/>
    <w:tmpl w:val="446E9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CB"/>
    <w:rsid w:val="00385CCB"/>
    <w:rsid w:val="0047020E"/>
    <w:rsid w:val="00752CAB"/>
    <w:rsid w:val="00AB09B8"/>
    <w:rsid w:val="00B577AA"/>
    <w:rsid w:val="00C56EE4"/>
    <w:rsid w:val="00C65EDA"/>
    <w:rsid w:val="00CA33D7"/>
    <w:rsid w:val="00D27D7B"/>
    <w:rsid w:val="00D8759C"/>
    <w:rsid w:val="00DE7BCA"/>
    <w:rsid w:val="00EF5557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2F976-53A5-41AF-8067-A2DA3FF2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38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AE13367D.dotm</Template>
  <TotalTime>60</TotalTime>
  <Pages>1</Pages>
  <Words>0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Mattu</dc:creator>
  <cp:keywords/>
  <dc:description/>
  <cp:lastModifiedBy>Sharon Mattu</cp:lastModifiedBy>
  <cp:revision>5</cp:revision>
  <dcterms:created xsi:type="dcterms:W3CDTF">2017-02-06T09:20:00Z</dcterms:created>
  <dcterms:modified xsi:type="dcterms:W3CDTF">2017-02-27T09:46:00Z</dcterms:modified>
</cp:coreProperties>
</file>